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96" w:rsidRDefault="003138E9">
      <w:r>
        <w:t xml:space="preserve">Mercury  </w:t>
      </w:r>
    </w:p>
    <w:p w:rsidR="003138E9" w:rsidRDefault="003138E9">
      <w:r>
        <w:t>Venus</w:t>
      </w:r>
    </w:p>
    <w:p w:rsidR="003138E9" w:rsidRDefault="003138E9">
      <w:r>
        <w:t>Earth</w:t>
      </w:r>
    </w:p>
    <w:p w:rsidR="003138E9" w:rsidRDefault="003138E9">
      <w:r>
        <w:t>Mars</w:t>
      </w:r>
    </w:p>
    <w:p w:rsidR="003138E9" w:rsidRDefault="003138E9">
      <w:r>
        <w:t>Jupiter</w:t>
      </w:r>
    </w:p>
    <w:p w:rsidR="003138E9" w:rsidRDefault="003138E9">
      <w:r>
        <w:t>Saturn</w:t>
      </w:r>
    </w:p>
    <w:p w:rsidR="003138E9" w:rsidRDefault="003138E9">
      <w:r>
        <w:t>Uranus</w:t>
      </w:r>
    </w:p>
    <w:p w:rsidR="003138E9" w:rsidRDefault="003138E9">
      <w:r>
        <w:t xml:space="preserve">Neptune </w:t>
      </w:r>
      <w:bookmarkStart w:id="0" w:name="_GoBack"/>
      <w:bookmarkEnd w:id="0"/>
    </w:p>
    <w:sectPr w:rsidR="0031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E9"/>
    <w:rsid w:val="002D4096"/>
    <w:rsid w:val="003138E9"/>
    <w:rsid w:val="00D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76D11A69</Template>
  <TotalTime>3</TotalTime>
  <Pages>1</Pages>
  <Words>8</Words>
  <Characters>50</Characters>
  <Application>Microsoft Office Word</Application>
  <DocSecurity>0</DocSecurity>
  <Lines>1</Lines>
  <Paragraphs>1</Paragraphs>
  <ScaleCrop>false</ScaleCrop>
  <Company>Imperial College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Samat, Sarhan B</dc:creator>
  <cp:lastModifiedBy>Abdul Samat, Sarhan B</cp:lastModifiedBy>
  <cp:revision>2</cp:revision>
  <dcterms:created xsi:type="dcterms:W3CDTF">2014-06-03T13:54:00Z</dcterms:created>
  <dcterms:modified xsi:type="dcterms:W3CDTF">2014-06-03T14:05:00Z</dcterms:modified>
</cp:coreProperties>
</file>